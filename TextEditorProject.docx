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pPr w:leftFromText="180" w:rightFromText="180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90AB6" w:rsidTr="00390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90AB6" w:rsidRDefault="00390AB6" w:rsidP="00390AB6">
            <w:pPr>
              <w:spacing w:after="60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Document Status</w:t>
            </w:r>
          </w:p>
        </w:tc>
        <w:tc>
          <w:tcPr>
            <w:tcW w:w="7195" w:type="dxa"/>
          </w:tcPr>
          <w:p w:rsidR="00390AB6" w:rsidRPr="00390AB6" w:rsidRDefault="00390AB6" w:rsidP="00390AB6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/>
              </w:rPr>
            </w:pPr>
            <w:r w:rsidRPr="00390AB6">
              <w:rPr>
                <w:rFonts w:eastAsia="Times New Roman" w:cs="Arial"/>
                <w:b w:val="0"/>
                <w:color w:val="000000"/>
              </w:rPr>
              <w:t>Final</w:t>
            </w:r>
          </w:p>
        </w:tc>
      </w:tr>
      <w:tr w:rsidR="00390AB6" w:rsidTr="003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90AB6" w:rsidRDefault="00390AB6" w:rsidP="00390AB6">
            <w:pPr>
              <w:spacing w:after="60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Document Owner</w:t>
            </w:r>
          </w:p>
        </w:tc>
        <w:tc>
          <w:tcPr>
            <w:tcW w:w="7195" w:type="dxa"/>
          </w:tcPr>
          <w:p w:rsidR="00390AB6" w:rsidRDefault="00390AB6" w:rsidP="00390AB6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Jeremy Freeman</w:t>
            </w:r>
          </w:p>
        </w:tc>
      </w:tr>
      <w:tr w:rsidR="00390AB6" w:rsidTr="003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90AB6" w:rsidRDefault="00390AB6" w:rsidP="00390AB6">
            <w:pPr>
              <w:spacing w:after="60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Developers</w:t>
            </w:r>
          </w:p>
        </w:tc>
        <w:tc>
          <w:tcPr>
            <w:tcW w:w="7195" w:type="dxa"/>
          </w:tcPr>
          <w:p w:rsidR="00390AB6" w:rsidRDefault="00500CDD" w:rsidP="00390AB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proofErr w:type="spellStart"/>
            <w:r>
              <w:rPr>
                <w:rFonts w:eastAsia="Times New Roman" w:cs="Arial"/>
                <w:color w:val="000000"/>
              </w:rPr>
              <w:t>You’se</w:t>
            </w:r>
            <w:proofErr w:type="spellEnd"/>
            <w:r>
              <w:rPr>
                <w:rFonts w:eastAsia="Times New Roman" w:cs="Arial"/>
                <w:color w:val="000000"/>
              </w:rPr>
              <w:t xml:space="preserve"> Guys</w:t>
            </w:r>
          </w:p>
        </w:tc>
      </w:tr>
      <w:tr w:rsidR="00390AB6" w:rsidTr="003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90AB6" w:rsidRDefault="00390AB6" w:rsidP="00390AB6">
            <w:pPr>
              <w:spacing w:after="60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QA</w:t>
            </w:r>
          </w:p>
        </w:tc>
        <w:tc>
          <w:tcPr>
            <w:tcW w:w="7195" w:type="dxa"/>
          </w:tcPr>
          <w:p w:rsidR="00390AB6" w:rsidRDefault="00500CDD" w:rsidP="00390AB6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Jeremy Freeman</w:t>
            </w:r>
          </w:p>
        </w:tc>
      </w:tr>
    </w:tbl>
    <w:p w:rsidR="00390AB6" w:rsidRPr="00390AB6" w:rsidRDefault="00390AB6" w:rsidP="00390AB6">
      <w:pPr>
        <w:pStyle w:val="Heading2"/>
        <w:rPr>
          <w:rFonts w:eastAsia="Times New Roman"/>
          <w:b/>
          <w:color w:val="1F4E79" w:themeColor="accent1" w:themeShade="80"/>
        </w:rPr>
      </w:pPr>
      <w:r w:rsidRPr="00390AB6">
        <w:rPr>
          <w:rFonts w:eastAsia="Times New Roman"/>
          <w:b/>
          <w:color w:val="1F4E79" w:themeColor="accent1" w:themeShade="80"/>
        </w:rPr>
        <w:t>Text Editor</w:t>
      </w:r>
    </w:p>
    <w:p w:rsidR="00390AB6" w:rsidRPr="00390AB6" w:rsidRDefault="00390AB6" w:rsidP="00390AB6">
      <w:pPr>
        <w:pStyle w:val="Heading2"/>
        <w:rPr>
          <w:rFonts w:eastAsia="Times New Roman"/>
          <w:color w:val="1F4E79" w:themeColor="accent1" w:themeShade="80"/>
          <w:sz w:val="24"/>
        </w:rPr>
      </w:pPr>
      <w:r w:rsidRPr="00390AB6">
        <w:rPr>
          <w:rFonts w:eastAsia="Times New Roman"/>
          <w:color w:val="1F4E79" w:themeColor="accent1" w:themeShade="80"/>
          <w:sz w:val="24"/>
        </w:rPr>
        <w:t>Web Develop Boot Camp Project 2</w:t>
      </w:r>
    </w:p>
    <w:p w:rsidR="00390AB6" w:rsidRPr="00390AB6" w:rsidRDefault="00390AB6" w:rsidP="00390AB6">
      <w:pPr>
        <w:spacing w:after="60"/>
        <w:rPr>
          <w:rFonts w:eastAsia="Times New Roman" w:cs="Arial"/>
          <w:color w:val="000000"/>
        </w:rPr>
      </w:pPr>
    </w:p>
    <w:p w:rsidR="00390AB6" w:rsidRDefault="00390AB6" w:rsidP="00390AB6">
      <w:pPr>
        <w:pStyle w:val="Heading3"/>
        <w:rPr>
          <w:rFonts w:eastAsia="Times New Roman"/>
        </w:rPr>
      </w:pPr>
    </w:p>
    <w:p w:rsidR="00390AB6" w:rsidRPr="00487227" w:rsidRDefault="00390AB6" w:rsidP="00390AB6">
      <w:pPr>
        <w:pStyle w:val="Heading3"/>
        <w:rPr>
          <w:rFonts w:eastAsia="Times New Roman"/>
          <w:b/>
          <w:color w:val="1F4E79" w:themeColor="accent1" w:themeShade="80"/>
        </w:rPr>
      </w:pPr>
      <w:r w:rsidRPr="00487227">
        <w:rPr>
          <w:rFonts w:eastAsia="Times New Roman"/>
          <w:b/>
          <w:color w:val="1F4E79" w:themeColor="accent1" w:themeShade="80"/>
        </w:rPr>
        <w:t>Goals</w:t>
      </w:r>
    </w:p>
    <w:p w:rsidR="000948D6" w:rsidRDefault="00390AB6" w:rsidP="00390AB6">
      <w:pPr>
        <w:rPr>
          <w:rFonts w:eastAsia="Times New Roman" w:cs="Arial"/>
          <w:color w:val="000000"/>
        </w:rPr>
      </w:pPr>
      <w:r w:rsidRPr="00390AB6">
        <w:rPr>
          <w:rFonts w:eastAsia="Times New Roman" w:cs="Arial"/>
          <w:color w:val="000000"/>
        </w:rPr>
        <w:t>The goal of this development effort is to create a text editor that can be used to interact with text files. The required technologies for this project are either VB.Net with Windows Forms OR C#.Net with Windows Forms.</w:t>
      </w:r>
    </w:p>
    <w:p w:rsidR="000948D6" w:rsidRDefault="000948D6" w:rsidP="00390AB6">
      <w:pPr>
        <w:rPr>
          <w:rFonts w:eastAsia="Times New Roman" w:cs="Arial"/>
          <w:color w:val="000000"/>
        </w:rPr>
      </w:pPr>
      <w:bookmarkStart w:id="0" w:name="_GoBack"/>
      <w:bookmarkEnd w:id="0"/>
    </w:p>
    <w:p w:rsidR="000948D6" w:rsidRDefault="000948D6" w:rsidP="00390AB6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The application must allow for the user to perform common word processing tasks including: </w:t>
      </w:r>
    </w:p>
    <w:p w:rsidR="000948D6" w:rsidRDefault="000948D6" w:rsidP="000948D6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Find</w:t>
      </w:r>
      <w:r w:rsidRPr="000948D6">
        <w:rPr>
          <w:rFonts w:eastAsia="Times New Roman" w:cs="Arial"/>
          <w:color w:val="000000"/>
        </w:rPr>
        <w:t xml:space="preserve"> </w:t>
      </w:r>
    </w:p>
    <w:p w:rsidR="000948D6" w:rsidRDefault="00443CD7" w:rsidP="000948D6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Find and Replace</w:t>
      </w:r>
    </w:p>
    <w:p w:rsidR="000948D6" w:rsidRDefault="000948D6" w:rsidP="000948D6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 w:rsidRPr="000948D6">
        <w:rPr>
          <w:rFonts w:eastAsia="Times New Roman" w:cs="Arial"/>
          <w:color w:val="000000"/>
        </w:rPr>
        <w:t xml:space="preserve">Font </w:t>
      </w:r>
      <w:r>
        <w:rPr>
          <w:rFonts w:eastAsia="Times New Roman" w:cs="Arial"/>
          <w:color w:val="000000"/>
        </w:rPr>
        <w:t>Selection</w:t>
      </w:r>
    </w:p>
    <w:p w:rsidR="000948D6" w:rsidRDefault="000948D6" w:rsidP="000948D6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Font Style Selection</w:t>
      </w:r>
    </w:p>
    <w:p w:rsidR="000948D6" w:rsidRDefault="000948D6" w:rsidP="000948D6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Font Size Selection</w:t>
      </w:r>
    </w:p>
    <w:p w:rsidR="000948D6" w:rsidRDefault="000948D6" w:rsidP="000948D6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Font Color Selection</w:t>
      </w:r>
    </w:p>
    <w:p w:rsidR="000948D6" w:rsidRDefault="000948D6" w:rsidP="000948D6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File Open</w:t>
      </w:r>
    </w:p>
    <w:p w:rsidR="000948D6" w:rsidRDefault="000948D6" w:rsidP="000948D6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File Save</w:t>
      </w:r>
    </w:p>
    <w:p w:rsidR="000948D6" w:rsidRPr="00864A09" w:rsidRDefault="000948D6" w:rsidP="000948D6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File Save As</w:t>
      </w:r>
      <w:r w:rsidR="00390AB6" w:rsidRPr="000948D6">
        <w:rPr>
          <w:rFonts w:eastAsia="Times New Roman" w:cs="Arial"/>
          <w:color w:val="000000"/>
        </w:rPr>
        <w:br/>
      </w:r>
    </w:p>
    <w:p w:rsidR="000948D6" w:rsidRDefault="000948D6" w:rsidP="000948D6">
      <w:pPr>
        <w:pStyle w:val="Heading3"/>
        <w:rPr>
          <w:b/>
          <w:color w:val="1F4E79" w:themeColor="accent1" w:themeShade="80"/>
        </w:rPr>
      </w:pPr>
      <w:r w:rsidRPr="000948D6">
        <w:rPr>
          <w:b/>
          <w:color w:val="1F4E79" w:themeColor="accent1" w:themeShade="80"/>
        </w:rPr>
        <w:t>Design Sample</w:t>
      </w:r>
    </w:p>
    <w:p w:rsidR="000948D6" w:rsidRPr="000948D6" w:rsidRDefault="000948D6" w:rsidP="000948D6">
      <w:r w:rsidRPr="00390AB6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5AF176C" wp14:editId="39226439">
            <wp:extent cx="4324350" cy="2640348"/>
            <wp:effectExtent l="0" t="0" r="0" b="7620"/>
            <wp:docPr id="1" name="Picture 1" descr="Screen Shot 2017-08-12 at 6.20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7-08-12 at 6.20.25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19" cy="26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B6" w:rsidRPr="00390AB6" w:rsidRDefault="00390AB6" w:rsidP="000948D6">
      <w:pPr>
        <w:pStyle w:val="Heading3"/>
        <w:rPr>
          <w:rFonts w:ascii="Times New Roman" w:eastAsia="Times New Roman" w:hAnsi="Times New Roman" w:cs="Times New Roman"/>
        </w:rPr>
      </w:pPr>
      <w:r w:rsidRPr="00390AB6">
        <w:rPr>
          <w:rFonts w:ascii="Arial" w:eastAsia="Times New Roman" w:hAnsi="Arial" w:cs="Arial"/>
          <w:color w:val="000000"/>
        </w:rPr>
        <w:lastRenderedPageBreak/>
        <w:br/>
      </w:r>
      <w:r w:rsidR="000948D6" w:rsidRPr="000948D6">
        <w:rPr>
          <w:b/>
          <w:color w:val="1F4E79" w:themeColor="accent1" w:themeShade="80"/>
        </w:rPr>
        <w:t>Requirements</w:t>
      </w:r>
    </w:p>
    <w:p w:rsidR="00390AB6" w:rsidRPr="00390AB6" w:rsidRDefault="00390AB6" w:rsidP="00390AB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95"/>
        <w:gridCol w:w="3550"/>
        <w:gridCol w:w="5305"/>
      </w:tblGrid>
      <w:tr w:rsidR="000948D6" w:rsidTr="009E0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0948D6" w:rsidRPr="00443CD7" w:rsidRDefault="000948D6" w:rsidP="00443CD7">
            <w:pPr>
              <w:jc w:val="center"/>
              <w:rPr>
                <w:rFonts w:eastAsia="Times New Roman" w:cs="Times New Roman"/>
              </w:rPr>
            </w:pPr>
            <w:r w:rsidRPr="00443CD7">
              <w:rPr>
                <w:rFonts w:eastAsia="Times New Roman" w:cs="Times New Roman"/>
              </w:rPr>
              <w:t>#</w:t>
            </w:r>
          </w:p>
        </w:tc>
        <w:tc>
          <w:tcPr>
            <w:tcW w:w="3550" w:type="dxa"/>
          </w:tcPr>
          <w:p w:rsidR="000948D6" w:rsidRPr="00443CD7" w:rsidRDefault="000948D6" w:rsidP="00443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443CD7">
              <w:rPr>
                <w:rFonts w:eastAsia="Times New Roman" w:cs="Times New Roman"/>
              </w:rPr>
              <w:t>Item</w:t>
            </w:r>
          </w:p>
        </w:tc>
        <w:tc>
          <w:tcPr>
            <w:tcW w:w="5305" w:type="dxa"/>
          </w:tcPr>
          <w:p w:rsidR="000948D6" w:rsidRPr="00443CD7" w:rsidRDefault="000948D6" w:rsidP="00443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443CD7">
              <w:rPr>
                <w:rFonts w:eastAsia="Times New Roman" w:cs="Times New Roman"/>
              </w:rPr>
              <w:t>Description</w:t>
            </w:r>
          </w:p>
        </w:tc>
      </w:tr>
      <w:tr w:rsidR="000948D6" w:rsidTr="009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0948D6" w:rsidRPr="000948D6" w:rsidRDefault="000948D6" w:rsidP="00390AB6">
            <w:pPr>
              <w:rPr>
                <w:rFonts w:eastAsia="Times New Roman" w:cs="Times New Roman"/>
                <w:b w:val="0"/>
              </w:rPr>
            </w:pPr>
            <w:r w:rsidRPr="000948D6">
              <w:rPr>
                <w:rFonts w:eastAsia="Times New Roman" w:cs="Times New Roman"/>
                <w:b w:val="0"/>
              </w:rPr>
              <w:t>1</w:t>
            </w:r>
            <w:r w:rsidR="00443CD7">
              <w:rPr>
                <w:rFonts w:eastAsia="Times New Roman" w:cs="Times New Roman"/>
                <w:b w:val="0"/>
              </w:rPr>
              <w:t>.0</w:t>
            </w:r>
          </w:p>
        </w:tc>
        <w:tc>
          <w:tcPr>
            <w:tcW w:w="3550" w:type="dxa"/>
          </w:tcPr>
          <w:p w:rsidR="000948D6" w:rsidRDefault="00443CD7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File Menu options: </w:t>
            </w:r>
          </w:p>
          <w:p w:rsidR="00443CD7" w:rsidRDefault="00443CD7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Open</w:t>
            </w:r>
          </w:p>
          <w:p w:rsidR="00443CD7" w:rsidRDefault="00443CD7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Save</w:t>
            </w:r>
          </w:p>
          <w:p w:rsidR="00443CD7" w:rsidRPr="000948D6" w:rsidRDefault="00443CD7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Save As</w:t>
            </w:r>
          </w:p>
        </w:tc>
        <w:tc>
          <w:tcPr>
            <w:tcW w:w="5305" w:type="dxa"/>
          </w:tcPr>
          <w:p w:rsidR="000948D6" w:rsidRDefault="00BB1BBB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Open</w:t>
            </w:r>
          </w:p>
          <w:p w:rsidR="00BB1BBB" w:rsidRDefault="00BB1BBB" w:rsidP="00BB1B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Allows users to navigate the file system and open files. </w:t>
            </w:r>
          </w:p>
          <w:p w:rsidR="00BB1BBB" w:rsidRDefault="00BB1BBB" w:rsidP="00BB1B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 opened file should filter to only *.txt files.</w:t>
            </w:r>
          </w:p>
          <w:p w:rsidR="00BB1BBB" w:rsidRDefault="00BB1BBB" w:rsidP="00BB1B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Opening a file will open the file within the text area of the editor </w:t>
            </w:r>
          </w:p>
          <w:p w:rsidR="00BB1BBB" w:rsidRDefault="00BB1BBB" w:rsidP="00BB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BB1BBB" w:rsidRDefault="00BB1BBB" w:rsidP="00BB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Save</w:t>
            </w:r>
          </w:p>
          <w:p w:rsidR="00BB1BBB" w:rsidRPr="00BB1BBB" w:rsidRDefault="00BB1BBB" w:rsidP="00BB1B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BB1BBB">
              <w:rPr>
                <w:rFonts w:eastAsia="Times New Roman" w:cs="Arial"/>
                <w:color w:val="000000"/>
              </w:rPr>
              <w:t>Clicking Save will write the updates from the text box to the file name that is already opened</w:t>
            </w:r>
          </w:p>
          <w:p w:rsidR="00BB1BBB" w:rsidRPr="00BB1BBB" w:rsidRDefault="00BB1BBB" w:rsidP="00BB1B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Arial"/>
                <w:color w:val="000000"/>
              </w:rPr>
              <w:t xml:space="preserve">If no file is already open and the user clicks Save, the Save As box should open to prompt the user to save their file </w:t>
            </w:r>
          </w:p>
          <w:p w:rsidR="00BB1BBB" w:rsidRDefault="00BB1BBB" w:rsidP="00BB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BB1BBB" w:rsidRDefault="00BB1BBB" w:rsidP="00BB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Save As</w:t>
            </w:r>
          </w:p>
          <w:p w:rsidR="00864A09" w:rsidRDefault="00864A09" w:rsidP="00864A0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Clicking Save As prompts the user for a file name</w:t>
            </w:r>
          </w:p>
          <w:p w:rsidR="00864A09" w:rsidRPr="00864A09" w:rsidRDefault="00864A09" w:rsidP="00864A0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Once the file name is entered the user can click “Save” within that same window and the file is saved</w:t>
            </w:r>
          </w:p>
          <w:p w:rsidR="00BB1BBB" w:rsidRPr="00BB1BBB" w:rsidRDefault="00BB1BBB" w:rsidP="00BB1BB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0948D6" w:rsidTr="009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0948D6" w:rsidRPr="000948D6" w:rsidRDefault="00443CD7" w:rsidP="00390AB6">
            <w:pPr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2.0</w:t>
            </w:r>
          </w:p>
        </w:tc>
        <w:tc>
          <w:tcPr>
            <w:tcW w:w="3550" w:type="dxa"/>
          </w:tcPr>
          <w:p w:rsidR="000948D6" w:rsidRDefault="00443CD7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Edit Menu options: </w:t>
            </w:r>
          </w:p>
          <w:p w:rsidR="00443CD7" w:rsidRDefault="00443CD7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Font </w:t>
            </w:r>
          </w:p>
          <w:p w:rsidR="00443CD7" w:rsidRDefault="00443CD7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Font Size</w:t>
            </w:r>
          </w:p>
          <w:p w:rsidR="00443CD7" w:rsidRDefault="00443CD7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Font Style</w:t>
            </w:r>
          </w:p>
          <w:p w:rsidR="00443CD7" w:rsidRDefault="00443CD7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Font Color</w:t>
            </w:r>
          </w:p>
          <w:p w:rsidR="00443CD7" w:rsidRDefault="00443CD7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Find</w:t>
            </w:r>
          </w:p>
          <w:p w:rsidR="00443CD7" w:rsidRPr="000948D6" w:rsidRDefault="00443CD7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Find and Replace</w:t>
            </w:r>
          </w:p>
        </w:tc>
        <w:tc>
          <w:tcPr>
            <w:tcW w:w="5305" w:type="dxa"/>
          </w:tcPr>
          <w:p w:rsidR="000948D6" w:rsidRDefault="00AF20E3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Font</w:t>
            </w:r>
          </w:p>
          <w:p w:rsidR="000327AA" w:rsidRDefault="00A45B3D" w:rsidP="000327A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User should be presented with a list of fonts to select from</w:t>
            </w:r>
          </w:p>
          <w:p w:rsidR="00A45B3D" w:rsidRDefault="00A45B3D" w:rsidP="000327A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Minimum fonts required: Times New Roman, Calibri, Harrington, Arial </w:t>
            </w:r>
          </w:p>
          <w:p w:rsidR="00A45B3D" w:rsidRPr="000327AA" w:rsidRDefault="00A45B3D" w:rsidP="000327A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Current font should display as preselected </w:t>
            </w:r>
          </w:p>
          <w:p w:rsidR="00AF20E3" w:rsidRDefault="00AF20E3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A45B3D" w:rsidRDefault="00A45B3D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Font Size</w:t>
            </w:r>
          </w:p>
          <w:p w:rsidR="00EC353C" w:rsidRDefault="00A45B3D" w:rsidP="00794F4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User should be able to adjust the font size shown in the editor box</w:t>
            </w:r>
            <w:r w:rsidR="00EC353C">
              <w:rPr>
                <w:rFonts w:eastAsia="Times New Roman" w:cs="Times New Roman"/>
              </w:rPr>
              <w:t xml:space="preserve"> </w:t>
            </w:r>
          </w:p>
          <w:p w:rsidR="00A45B3D" w:rsidRDefault="00A45B3D" w:rsidP="00A45B3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Minimum font sizes required: 8, 10, 12, 14, 16</w:t>
            </w:r>
          </w:p>
          <w:p w:rsidR="00EC353C" w:rsidRDefault="00EC353C" w:rsidP="00EC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C353C" w:rsidRDefault="00EC353C" w:rsidP="00EC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Font Style</w:t>
            </w:r>
          </w:p>
          <w:p w:rsidR="00EC353C" w:rsidRDefault="00EC353C" w:rsidP="00EC35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 font styles of Bold, Underline, and Italics are required</w:t>
            </w:r>
          </w:p>
          <w:p w:rsidR="00EC353C" w:rsidRDefault="00EC353C" w:rsidP="00EC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C353C" w:rsidRDefault="00EC353C" w:rsidP="00EC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C353C" w:rsidRDefault="00EC353C" w:rsidP="00EC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Font Color</w:t>
            </w:r>
          </w:p>
          <w:p w:rsidR="00EC353C" w:rsidRDefault="00EC353C" w:rsidP="00EC35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User should be able to select a font color</w:t>
            </w:r>
          </w:p>
          <w:p w:rsidR="00EC353C" w:rsidRDefault="00EC353C" w:rsidP="00EC35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Any new text typed should display in selected font color</w:t>
            </w:r>
          </w:p>
          <w:p w:rsidR="00EC353C" w:rsidRDefault="00EC353C" w:rsidP="00EC35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Minimum font colors required: Black, Red, Blue, Green</w:t>
            </w:r>
          </w:p>
          <w:p w:rsidR="00EC353C" w:rsidRPr="00EC353C" w:rsidRDefault="00EC353C" w:rsidP="00EC35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Default font color is black</w:t>
            </w:r>
          </w:p>
          <w:p w:rsidR="00EC353C" w:rsidRDefault="00EC353C" w:rsidP="00EC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A45B3D" w:rsidRDefault="00EC353C" w:rsidP="00EC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EC353C">
              <w:rPr>
                <w:rFonts w:eastAsia="Times New Roman" w:cs="Arial"/>
                <w:color w:val="000000"/>
              </w:rPr>
              <w:t>Find</w:t>
            </w:r>
          </w:p>
          <w:p w:rsidR="00695150" w:rsidRPr="00695150" w:rsidRDefault="00695150" w:rsidP="0069515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User can supply a text string, if the string is found, the user’s cursor is placed at the beginning of the string in the text box</w:t>
            </w:r>
          </w:p>
          <w:p w:rsidR="00EC353C" w:rsidRPr="00EC353C" w:rsidRDefault="00EC353C" w:rsidP="00EC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  <w:p w:rsidR="00EC353C" w:rsidRDefault="00EC353C" w:rsidP="00EC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EC353C">
              <w:rPr>
                <w:rFonts w:eastAsia="Times New Roman" w:cs="Arial"/>
                <w:color w:val="000000"/>
              </w:rPr>
              <w:t>Find and Replace</w:t>
            </w:r>
          </w:p>
          <w:p w:rsidR="00695150" w:rsidRDefault="00695150" w:rsidP="0069515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Follows the same logic as Find</w:t>
            </w:r>
          </w:p>
          <w:p w:rsidR="00695150" w:rsidRPr="00695150" w:rsidRDefault="00695150" w:rsidP="0069515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 replace feature is added in addition to Find, the user can supply a text string to replace the Find text. When the user confirms the matches found all of the found text string is replaced with the new text</w:t>
            </w:r>
          </w:p>
        </w:tc>
      </w:tr>
      <w:tr w:rsidR="00443CD7" w:rsidTr="009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443CD7" w:rsidRDefault="00C52C05" w:rsidP="00390AB6">
            <w:pPr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lastRenderedPageBreak/>
              <w:t>3.0</w:t>
            </w:r>
          </w:p>
        </w:tc>
        <w:tc>
          <w:tcPr>
            <w:tcW w:w="3550" w:type="dxa"/>
          </w:tcPr>
          <w:p w:rsidR="00443CD7" w:rsidRDefault="00675DAC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View Menu o</w:t>
            </w:r>
            <w:r w:rsidR="00443CD7">
              <w:rPr>
                <w:rFonts w:eastAsia="Times New Roman" w:cs="Times New Roman"/>
              </w:rPr>
              <w:t xml:space="preserve">ptions: </w:t>
            </w:r>
          </w:p>
          <w:p w:rsidR="002B1FD4" w:rsidRDefault="002B1FD4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Window Theme</w:t>
            </w:r>
          </w:p>
          <w:p w:rsidR="002B1FD4" w:rsidRDefault="009868BF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Word Wrap</w:t>
            </w:r>
          </w:p>
        </w:tc>
        <w:tc>
          <w:tcPr>
            <w:tcW w:w="5305" w:type="dxa"/>
          </w:tcPr>
          <w:p w:rsidR="00443CD7" w:rsidRDefault="00AE5907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Window Theme</w:t>
            </w:r>
          </w:p>
          <w:p w:rsidR="00AE5907" w:rsidRDefault="00AE5907" w:rsidP="00AE590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There is a default window theme that displays for all users</w:t>
            </w:r>
          </w:p>
          <w:p w:rsidR="00AE5907" w:rsidRDefault="00AE5907" w:rsidP="00AE590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Users should have the option to select from three different window themes</w:t>
            </w:r>
          </w:p>
          <w:p w:rsidR="00AE5907" w:rsidRDefault="00AE5907" w:rsidP="00AE590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Window themes should change the color and style of the window</w:t>
            </w:r>
          </w:p>
          <w:p w:rsidR="00AE5907" w:rsidRDefault="00AE5907" w:rsidP="00AE590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Selections for window themes will be left up to the developer</w:t>
            </w:r>
          </w:p>
          <w:p w:rsidR="009868BF" w:rsidRDefault="009868BF" w:rsidP="0098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9868BF" w:rsidRDefault="009868BF" w:rsidP="0098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Word Wrap</w:t>
            </w:r>
          </w:p>
          <w:p w:rsidR="007630D6" w:rsidRPr="007630D6" w:rsidRDefault="007630D6" w:rsidP="007630D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390AB6">
              <w:rPr>
                <w:rFonts w:eastAsia="Times New Roman" w:cs="Arial"/>
                <w:color w:val="000000"/>
              </w:rPr>
              <w:t>If the user selects this option, word wrap</w:t>
            </w:r>
            <w:r>
              <w:rPr>
                <w:rFonts w:eastAsia="Times New Roman" w:cs="Arial"/>
                <w:color w:val="000000"/>
              </w:rPr>
              <w:t xml:space="preserve"> in the text box is turned on. </w:t>
            </w:r>
            <w:r w:rsidRPr="00390AB6">
              <w:rPr>
                <w:rFonts w:eastAsia="Times New Roman" w:cs="Arial"/>
                <w:color w:val="000000"/>
              </w:rPr>
              <w:t>This should add a checkbox t</w:t>
            </w:r>
            <w:r>
              <w:rPr>
                <w:rFonts w:eastAsia="Times New Roman" w:cs="Arial"/>
                <w:color w:val="000000"/>
              </w:rPr>
              <w:t>o the menu item.</w:t>
            </w:r>
            <w:r w:rsidRPr="00390AB6">
              <w:rPr>
                <w:rFonts w:eastAsia="Times New Roman" w:cs="Arial"/>
                <w:color w:val="000000"/>
              </w:rPr>
              <w:t> Selecting this again should turn word wrap off, and th</w:t>
            </w:r>
            <w:r w:rsidRPr="007630D6">
              <w:rPr>
                <w:rFonts w:eastAsia="Times New Roman" w:cs="Arial"/>
                <w:color w:val="000000"/>
              </w:rPr>
              <w:t>e check box should be cleared.</w:t>
            </w:r>
          </w:p>
        </w:tc>
      </w:tr>
      <w:tr w:rsidR="00443CD7" w:rsidTr="009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443CD7" w:rsidRDefault="002B1FD4" w:rsidP="00390AB6">
            <w:pPr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4.0</w:t>
            </w:r>
          </w:p>
        </w:tc>
        <w:tc>
          <w:tcPr>
            <w:tcW w:w="3550" w:type="dxa"/>
          </w:tcPr>
          <w:p w:rsidR="00443CD7" w:rsidRDefault="002B1FD4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About Menu </w:t>
            </w:r>
            <w:r w:rsidR="00675DAC">
              <w:rPr>
                <w:rFonts w:eastAsia="Times New Roman" w:cs="Times New Roman"/>
              </w:rPr>
              <w:t xml:space="preserve">options: </w:t>
            </w:r>
          </w:p>
          <w:p w:rsidR="002B1FD4" w:rsidRDefault="00675DAC" w:rsidP="002B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Program Information</w:t>
            </w:r>
          </w:p>
        </w:tc>
        <w:tc>
          <w:tcPr>
            <w:tcW w:w="5305" w:type="dxa"/>
          </w:tcPr>
          <w:p w:rsidR="00443CD7" w:rsidRDefault="002B1FD4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Dialogue box must contain: </w:t>
            </w:r>
          </w:p>
          <w:p w:rsidR="002B1FD4" w:rsidRDefault="002B1FD4" w:rsidP="002B1FD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Description of the program not to exceed 250 characters</w:t>
            </w:r>
          </w:p>
          <w:p w:rsidR="002B1FD4" w:rsidRDefault="002B1FD4" w:rsidP="002B1FD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Original Author</w:t>
            </w:r>
          </w:p>
          <w:p w:rsidR="002B1FD4" w:rsidRDefault="002B1FD4" w:rsidP="002B1FD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Version Number</w:t>
            </w:r>
          </w:p>
          <w:p w:rsidR="002B1FD4" w:rsidRPr="002B1FD4" w:rsidRDefault="002B1FD4" w:rsidP="00500CD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Course </w:t>
            </w:r>
            <w:r w:rsidR="00500CDD">
              <w:rPr>
                <w:rFonts w:eastAsia="Times New Roman" w:cs="Times New Roman"/>
              </w:rPr>
              <w:t>Name</w:t>
            </w:r>
          </w:p>
        </w:tc>
      </w:tr>
      <w:tr w:rsidR="00C04E9D" w:rsidTr="009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C04E9D" w:rsidRDefault="001B51C8" w:rsidP="00390AB6">
            <w:pPr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5.0</w:t>
            </w:r>
          </w:p>
        </w:tc>
        <w:tc>
          <w:tcPr>
            <w:tcW w:w="3550" w:type="dxa"/>
          </w:tcPr>
          <w:p w:rsidR="00C04E9D" w:rsidRDefault="001B51C8" w:rsidP="0039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Window Requirements</w:t>
            </w:r>
          </w:p>
        </w:tc>
        <w:tc>
          <w:tcPr>
            <w:tcW w:w="5305" w:type="dxa"/>
          </w:tcPr>
          <w:p w:rsidR="00C04E9D" w:rsidRDefault="001B51C8" w:rsidP="001B51C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The text area should expand with the size of the window. For example, if a user expands the text editor window to full screen, the text area should expand proportionately to fill the application window. </w:t>
            </w:r>
          </w:p>
          <w:p w:rsidR="001B51C8" w:rsidRDefault="001B51C8" w:rsidP="001B51C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 title bar of the form should display the file name that has been opened</w:t>
            </w:r>
          </w:p>
          <w:p w:rsidR="001B51C8" w:rsidRDefault="001B51C8" w:rsidP="001B51C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The window should have scroll bars. Once the </w:t>
            </w:r>
            <w:r>
              <w:rPr>
                <w:rFonts w:eastAsia="Times New Roman" w:cs="Times New Roman"/>
              </w:rPr>
              <w:lastRenderedPageBreak/>
              <w:t xml:space="preserve">text expands past the bottom of the text area a vertical scroll bar should display to allow the user to navigate the page up and down. </w:t>
            </w:r>
          </w:p>
          <w:p w:rsidR="001B51C8" w:rsidRPr="001B51C8" w:rsidRDefault="001B51C8" w:rsidP="001B51C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If word wrap is on, the horizontal scroll bar should not display, if word wrap is off, a horizontal scroll bar should display to allow the user to navigate the page left and right. </w:t>
            </w:r>
          </w:p>
        </w:tc>
      </w:tr>
      <w:tr w:rsidR="00C04E9D" w:rsidTr="009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C04E9D" w:rsidRDefault="00C26CFE" w:rsidP="00390AB6">
            <w:pPr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lastRenderedPageBreak/>
              <w:t>6.0</w:t>
            </w:r>
          </w:p>
        </w:tc>
        <w:tc>
          <w:tcPr>
            <w:tcW w:w="3550" w:type="dxa"/>
          </w:tcPr>
          <w:p w:rsidR="00C04E9D" w:rsidRDefault="00C26CFE" w:rsidP="00C26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Program Delivery and Presentation</w:t>
            </w:r>
          </w:p>
        </w:tc>
        <w:tc>
          <w:tcPr>
            <w:tcW w:w="5305" w:type="dxa"/>
          </w:tcPr>
          <w:p w:rsidR="00C04E9D" w:rsidRDefault="00C26CFE" w:rsidP="00C26CF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The final program must be delivered via a </w:t>
            </w:r>
            <w:proofErr w:type="spellStart"/>
            <w:r>
              <w:rPr>
                <w:rFonts w:eastAsia="Times New Roman" w:cs="Times New Roman"/>
              </w:rPr>
              <w:t>Github</w:t>
            </w:r>
            <w:proofErr w:type="spellEnd"/>
            <w:r>
              <w:rPr>
                <w:rFonts w:eastAsia="Times New Roman" w:cs="Times New Roman"/>
              </w:rPr>
              <w:t xml:space="preserve"> repo. </w:t>
            </w:r>
          </w:p>
          <w:p w:rsidR="00C26CFE" w:rsidRDefault="00C26CFE" w:rsidP="00C26CF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Multiple commits to this repo are expected with a minimum of 5 checkpoints for the program, each should provide a complete feature and a working program</w:t>
            </w:r>
          </w:p>
          <w:p w:rsidR="00C26CFE" w:rsidRPr="00C26CFE" w:rsidRDefault="00C26CFE" w:rsidP="00C26CF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Programs will be tested for accuracy and presented to the class</w:t>
            </w:r>
          </w:p>
        </w:tc>
      </w:tr>
    </w:tbl>
    <w:p w:rsidR="00390AB6" w:rsidRPr="00390AB6" w:rsidRDefault="00390AB6" w:rsidP="00C26CFE">
      <w:pPr>
        <w:pStyle w:val="Heading3"/>
        <w:rPr>
          <w:rFonts w:ascii="Times New Roman" w:eastAsia="Times New Roman" w:hAnsi="Times New Roman" w:cs="Times New Roman"/>
        </w:rPr>
      </w:pPr>
      <w:r w:rsidRPr="00390AB6">
        <w:rPr>
          <w:rFonts w:ascii="Arial" w:eastAsia="Times New Roman" w:hAnsi="Arial" w:cs="Arial"/>
          <w:color w:val="000000"/>
        </w:rPr>
        <w:br/>
      </w:r>
      <w:r w:rsidRPr="00390AB6">
        <w:rPr>
          <w:rFonts w:ascii="Arial" w:eastAsia="Times New Roman" w:hAnsi="Arial" w:cs="Arial"/>
          <w:color w:val="000000"/>
        </w:rPr>
        <w:br/>
      </w:r>
      <w:r w:rsidRPr="00390AB6">
        <w:rPr>
          <w:rFonts w:ascii="Arial" w:eastAsia="Times New Roman" w:hAnsi="Arial" w:cs="Arial"/>
          <w:color w:val="000000"/>
        </w:rPr>
        <w:br/>
      </w:r>
    </w:p>
    <w:p w:rsidR="00CF4979" w:rsidRDefault="00CF4979"/>
    <w:sectPr w:rsidR="00CF497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8D9" w:rsidRDefault="00BD08D9" w:rsidP="00390AB6">
      <w:r>
        <w:separator/>
      </w:r>
    </w:p>
  </w:endnote>
  <w:endnote w:type="continuationSeparator" w:id="0">
    <w:p w:rsidR="00BD08D9" w:rsidRDefault="00BD08D9" w:rsidP="00390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AB6" w:rsidRDefault="00390AB6">
    <w:pPr>
      <w:pStyle w:val="Footer"/>
    </w:pPr>
    <w:r>
      <w:t>Created Date: August 14, 2017</w:t>
    </w:r>
    <w:r>
      <w:tab/>
    </w:r>
  </w:p>
  <w:p w:rsidR="00390AB6" w:rsidRDefault="00390AB6">
    <w:pPr>
      <w:pStyle w:val="Footer"/>
    </w:pPr>
    <w:r>
      <w:t xml:space="preserve">Revision Date: </w:t>
    </w:r>
  </w:p>
  <w:p w:rsidR="00390AB6" w:rsidRDefault="00390AB6">
    <w:pPr>
      <w:pStyle w:val="Footer"/>
    </w:pPr>
    <w:r>
      <w:t>Revision Number:</w:t>
    </w:r>
  </w:p>
  <w:p w:rsidR="00390AB6" w:rsidRDefault="00390AB6">
    <w:pPr>
      <w:pStyle w:val="Footer"/>
    </w:pPr>
    <w:r>
      <w:t>Owner: Jeremy Freeman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8D9" w:rsidRDefault="00BD08D9" w:rsidP="00390AB6">
      <w:r>
        <w:separator/>
      </w:r>
    </w:p>
  </w:footnote>
  <w:footnote w:type="continuationSeparator" w:id="0">
    <w:p w:rsidR="00BD08D9" w:rsidRDefault="00BD08D9" w:rsidP="00390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7F7D"/>
    <w:multiLevelType w:val="hybridMultilevel"/>
    <w:tmpl w:val="6712A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372BB3"/>
    <w:multiLevelType w:val="hybridMultilevel"/>
    <w:tmpl w:val="5A36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A6078"/>
    <w:multiLevelType w:val="hybridMultilevel"/>
    <w:tmpl w:val="576C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43973"/>
    <w:multiLevelType w:val="hybridMultilevel"/>
    <w:tmpl w:val="72B40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57828"/>
    <w:multiLevelType w:val="hybridMultilevel"/>
    <w:tmpl w:val="D0DE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608B3"/>
    <w:multiLevelType w:val="hybridMultilevel"/>
    <w:tmpl w:val="B954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95512"/>
    <w:multiLevelType w:val="hybridMultilevel"/>
    <w:tmpl w:val="D1FE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90BDC"/>
    <w:multiLevelType w:val="hybridMultilevel"/>
    <w:tmpl w:val="651E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5B1B15"/>
    <w:multiLevelType w:val="hybridMultilevel"/>
    <w:tmpl w:val="47A6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25606"/>
    <w:multiLevelType w:val="hybridMultilevel"/>
    <w:tmpl w:val="6D78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C33888"/>
    <w:multiLevelType w:val="hybridMultilevel"/>
    <w:tmpl w:val="1446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063B4D"/>
    <w:multiLevelType w:val="hybridMultilevel"/>
    <w:tmpl w:val="6B98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5E3893"/>
    <w:multiLevelType w:val="hybridMultilevel"/>
    <w:tmpl w:val="52B0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E0664"/>
    <w:multiLevelType w:val="hybridMultilevel"/>
    <w:tmpl w:val="B88C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E3433"/>
    <w:multiLevelType w:val="hybridMultilevel"/>
    <w:tmpl w:val="6778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8F0C1D"/>
    <w:multiLevelType w:val="hybridMultilevel"/>
    <w:tmpl w:val="DF2A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F24FB7"/>
    <w:multiLevelType w:val="multilevel"/>
    <w:tmpl w:val="AD8E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1"/>
  </w:num>
  <w:num w:numId="5">
    <w:abstractNumId w:val="11"/>
  </w:num>
  <w:num w:numId="6">
    <w:abstractNumId w:val="15"/>
  </w:num>
  <w:num w:numId="7">
    <w:abstractNumId w:val="5"/>
  </w:num>
  <w:num w:numId="8">
    <w:abstractNumId w:val="12"/>
  </w:num>
  <w:num w:numId="9">
    <w:abstractNumId w:val="14"/>
  </w:num>
  <w:num w:numId="10">
    <w:abstractNumId w:val="9"/>
  </w:num>
  <w:num w:numId="11">
    <w:abstractNumId w:val="6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B6"/>
    <w:rsid w:val="000327AA"/>
    <w:rsid w:val="000948D6"/>
    <w:rsid w:val="001B51C8"/>
    <w:rsid w:val="002B1FD4"/>
    <w:rsid w:val="00390AB6"/>
    <w:rsid w:val="00443CD7"/>
    <w:rsid w:val="00487227"/>
    <w:rsid w:val="00500CDD"/>
    <w:rsid w:val="00675DAC"/>
    <w:rsid w:val="00695150"/>
    <w:rsid w:val="007630D6"/>
    <w:rsid w:val="00794F4A"/>
    <w:rsid w:val="00864A09"/>
    <w:rsid w:val="009868BF"/>
    <w:rsid w:val="009E0039"/>
    <w:rsid w:val="00A45B3D"/>
    <w:rsid w:val="00AE5907"/>
    <w:rsid w:val="00AF20E3"/>
    <w:rsid w:val="00BB1BBB"/>
    <w:rsid w:val="00BD08D9"/>
    <w:rsid w:val="00C04E9D"/>
    <w:rsid w:val="00C26CFE"/>
    <w:rsid w:val="00C52C05"/>
    <w:rsid w:val="00CD4F09"/>
    <w:rsid w:val="00CF4979"/>
    <w:rsid w:val="00E419EF"/>
    <w:rsid w:val="00EC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90A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0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0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AB6"/>
  </w:style>
  <w:style w:type="paragraph" w:styleId="Footer">
    <w:name w:val="footer"/>
    <w:basedOn w:val="Normal"/>
    <w:link w:val="FooterChar"/>
    <w:uiPriority w:val="99"/>
    <w:unhideWhenUsed/>
    <w:rsid w:val="00390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AB6"/>
  </w:style>
  <w:style w:type="table" w:customStyle="1" w:styleId="PlainTable2">
    <w:name w:val="Plain Table 2"/>
    <w:basedOn w:val="TableNormal"/>
    <w:uiPriority w:val="42"/>
    <w:rsid w:val="00390A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">
    <w:name w:val="Grid Table 1 Light"/>
    <w:basedOn w:val="TableNormal"/>
    <w:uiPriority w:val="46"/>
    <w:rsid w:val="000948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26C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F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90A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0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0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AB6"/>
  </w:style>
  <w:style w:type="paragraph" w:styleId="Footer">
    <w:name w:val="footer"/>
    <w:basedOn w:val="Normal"/>
    <w:link w:val="FooterChar"/>
    <w:uiPriority w:val="99"/>
    <w:unhideWhenUsed/>
    <w:rsid w:val="00390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AB6"/>
  </w:style>
  <w:style w:type="table" w:customStyle="1" w:styleId="PlainTable2">
    <w:name w:val="Plain Table 2"/>
    <w:basedOn w:val="TableNormal"/>
    <w:uiPriority w:val="42"/>
    <w:rsid w:val="00390A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">
    <w:name w:val="Grid Table 1 Light"/>
    <w:basedOn w:val="TableNormal"/>
    <w:uiPriority w:val="46"/>
    <w:rsid w:val="000948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26C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4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lly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136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2017-08-15T16:18:00Z</dcterms:created>
  <dcterms:modified xsi:type="dcterms:W3CDTF">2017-08-16T01:04:00Z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